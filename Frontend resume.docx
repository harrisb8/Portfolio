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3"/>
        <w:gridCol w:w="445"/>
        <w:gridCol w:w="502"/>
        <w:gridCol w:w="391"/>
        <w:gridCol w:w="4037"/>
      </w:tblGrid>
      <w:tr w:rsidR="00373FC8" w:rsidRPr="00162614" w14:paraId="386FA9EB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2698A909" w14:textId="21813577" w:rsidR="00CB1D3C" w:rsidRPr="00162614" w:rsidRDefault="00611468" w:rsidP="00611468">
            <w:pPr>
              <w:pStyle w:val="Title"/>
            </w:pPr>
            <w:r>
              <w:t>Brandon Harris</w:t>
            </w:r>
          </w:p>
        </w:tc>
        <w:tc>
          <w:tcPr>
            <w:tcW w:w="629" w:type="dxa"/>
          </w:tcPr>
          <w:p w14:paraId="499976C4" w14:textId="77777777" w:rsidR="00CB1D3C" w:rsidRPr="00162614" w:rsidRDefault="00CB1D3C"/>
        </w:tc>
        <w:tc>
          <w:tcPr>
            <w:tcW w:w="719" w:type="dxa"/>
          </w:tcPr>
          <w:p w14:paraId="1F6E1565" w14:textId="77777777" w:rsidR="00CB1D3C" w:rsidRPr="00162614" w:rsidRDefault="00CB1D3C"/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5D379583" w14:textId="7869DC42" w:rsidR="00CB1D3C" w:rsidRPr="00162614" w:rsidRDefault="001658EB" w:rsidP="006C0673">
            <w:pPr>
              <w:pStyle w:val="Heading3"/>
              <w:outlineLvl w:val="2"/>
            </w:pPr>
            <w:r>
              <w:t xml:space="preserve">  </w:t>
            </w:r>
            <w:r w:rsidR="00AA085B">
              <w:t xml:space="preserve">   </w:t>
            </w:r>
            <w:r w:rsidR="00611468">
              <w:t>Frontend</w:t>
            </w:r>
          </w:p>
        </w:tc>
      </w:tr>
      <w:tr w:rsidR="00025D23" w:rsidRPr="00162614" w14:paraId="3C3B9A00" w14:textId="77777777" w:rsidTr="007E5AAA">
        <w:trPr>
          <w:trHeight w:val="558"/>
        </w:trPr>
        <w:tc>
          <w:tcPr>
            <w:tcW w:w="4767" w:type="dxa"/>
            <w:vMerge/>
          </w:tcPr>
          <w:p w14:paraId="2ED6625B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7188098F" w14:textId="77777777" w:rsidR="00CB1D3C" w:rsidRPr="00162614" w:rsidRDefault="00CB1D3C"/>
        </w:tc>
        <w:tc>
          <w:tcPr>
            <w:tcW w:w="719" w:type="dxa"/>
          </w:tcPr>
          <w:p w14:paraId="0AE39E40" w14:textId="77777777" w:rsidR="00CB1D3C" w:rsidRPr="00162614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93AB4EC" w14:textId="660C719A" w:rsidR="00CB1D3C" w:rsidRPr="00162614" w:rsidRDefault="001658EB" w:rsidP="005E0657">
            <w:pPr>
              <w:pStyle w:val="Heading4"/>
              <w:outlineLvl w:val="3"/>
            </w:pPr>
            <w:r>
              <w:t xml:space="preserve">               </w:t>
            </w:r>
            <w:r w:rsidR="00AA085B">
              <w:t xml:space="preserve">      </w:t>
            </w:r>
            <w:r w:rsidR="00611468">
              <w:t>Web</w:t>
            </w:r>
          </w:p>
        </w:tc>
      </w:tr>
      <w:tr w:rsidR="00025D23" w:rsidRPr="00162614" w14:paraId="07517336" w14:textId="77777777" w:rsidTr="007E5AAA">
        <w:trPr>
          <w:trHeight w:val="1191"/>
        </w:trPr>
        <w:tc>
          <w:tcPr>
            <w:tcW w:w="4767" w:type="dxa"/>
            <w:vMerge/>
          </w:tcPr>
          <w:p w14:paraId="558FCACA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08638A97" w14:textId="77777777" w:rsidR="00CB1D3C" w:rsidRDefault="00CB1D3C"/>
        </w:tc>
        <w:tc>
          <w:tcPr>
            <w:tcW w:w="719" w:type="dxa"/>
          </w:tcPr>
          <w:p w14:paraId="6DC88936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4144CBF6" w14:textId="39D13FBC" w:rsidR="00CB1D3C" w:rsidRPr="008D4A99" w:rsidRDefault="001658EB" w:rsidP="008D4A99">
            <w:pPr>
              <w:pStyle w:val="Heading5"/>
              <w:outlineLvl w:val="4"/>
            </w:pPr>
            <w:r>
              <w:t xml:space="preserve">                     </w:t>
            </w:r>
            <w:r w:rsidR="00AA085B">
              <w:t xml:space="preserve">       </w:t>
            </w:r>
            <w:r>
              <w:t xml:space="preserve">  </w:t>
            </w:r>
            <w:sdt>
              <w:sdtPr>
                <w:id w:val="808364011"/>
                <w:placeholder>
                  <w:docPart w:val="97122DDEC26B44EF93211CD1E22111BB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color w:val="FFFFFF" w:themeColor="background1"/>
                  <w:szCs w:val="24"/>
                </w:rPr>
              </w:sdtEndPr>
              <w:sdtContent>
                <w:r w:rsidR="00C45D7E" w:rsidRPr="00162614">
                  <w:rPr>
                    <w:rStyle w:val="Heading3Char"/>
                  </w:rPr>
                  <w:t>Developer</w:t>
                </w:r>
              </w:sdtContent>
            </w:sdt>
          </w:p>
        </w:tc>
      </w:tr>
      <w:tr w:rsidR="00025D23" w:rsidRPr="00162614" w14:paraId="73A0DBD0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5ABDA619" w14:textId="77777777" w:rsidR="00CB1D3C" w:rsidRDefault="00D81E52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008EC6660AC345C19FA816B00D21F7E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9" w:type="dxa"/>
          </w:tcPr>
          <w:p w14:paraId="3899F1DD" w14:textId="77777777" w:rsidR="00CB1D3C" w:rsidRDefault="00CB1D3C"/>
        </w:tc>
        <w:tc>
          <w:tcPr>
            <w:tcW w:w="719" w:type="dxa"/>
          </w:tcPr>
          <w:p w14:paraId="04E06A87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30637C35" w14:textId="75831FFD" w:rsidR="00CB1D3C" w:rsidRPr="00C45D7E" w:rsidRDefault="001658EB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 xml:space="preserve">                  </w:t>
            </w:r>
            <w:sdt>
              <w:sdtPr>
                <w:id w:val="-797608129"/>
                <w:placeholder>
                  <w:docPart w:val="7B51DBEC2BE5414A83B5B60ED4987E3D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471544BA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7D1D9D3D" w14:textId="20E38E5B" w:rsidR="008D4A99" w:rsidRPr="000F3FE2" w:rsidRDefault="00611468" w:rsidP="008D4A99">
            <w:r>
              <w:rPr>
                <w:rFonts w:ascii="Nunito" w:hAnsi="Nunito"/>
                <w:color w:val="002D6B"/>
                <w:shd w:val="clear" w:color="auto" w:fill="FFFFFF"/>
              </w:rPr>
              <w:t xml:space="preserve">Enthusiastic web developer eager to contribute to team success through hard work, attention to detail and excellent organizational skills. A clear understanding of frontend development with training in Html, CSS, </w:t>
            </w:r>
            <w:r w:rsidR="007A4F2B">
              <w:rPr>
                <w:rFonts w:ascii="Nunito" w:hAnsi="Nunito"/>
                <w:color w:val="002D6B"/>
                <w:shd w:val="clear" w:color="auto" w:fill="FFFFFF"/>
              </w:rPr>
              <w:t>JavaScript</w:t>
            </w:r>
            <w:r>
              <w:rPr>
                <w:rFonts w:ascii="Nunito" w:hAnsi="Nunito"/>
                <w:color w:val="002D6B"/>
                <w:shd w:val="clear" w:color="auto" w:fill="FFFFFF"/>
              </w:rPr>
              <w:t>, React, and Angular. Motivated to learn, grow and excel as a web developer.</w:t>
            </w:r>
          </w:p>
        </w:tc>
        <w:tc>
          <w:tcPr>
            <w:tcW w:w="629" w:type="dxa"/>
            <w:vMerge w:val="restart"/>
          </w:tcPr>
          <w:p w14:paraId="742635E7" w14:textId="77777777" w:rsidR="008D4A99" w:rsidRDefault="008D4A99"/>
        </w:tc>
        <w:tc>
          <w:tcPr>
            <w:tcW w:w="719" w:type="dxa"/>
            <w:vMerge w:val="restart"/>
            <w:vAlign w:val="center"/>
          </w:tcPr>
          <w:p w14:paraId="78EECBC9" w14:textId="77777777" w:rsidR="008D4A99" w:rsidRDefault="008D4A99"/>
        </w:tc>
        <w:tc>
          <w:tcPr>
            <w:tcW w:w="365" w:type="dxa"/>
            <w:vAlign w:val="center"/>
          </w:tcPr>
          <w:p w14:paraId="7C0CDB5F" w14:textId="0E0170AB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2AB93B89" wp14:editId="1F2DBA22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1448C75F" w14:textId="684BFD73" w:rsidR="008D4A99" w:rsidRPr="00611468" w:rsidRDefault="001658EB" w:rsidP="00E270D1">
            <w:pPr>
              <w:pStyle w:val="Contac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11468" w:rsidRPr="00611468">
              <w:rPr>
                <w:sz w:val="24"/>
                <w:szCs w:val="24"/>
              </w:rPr>
              <w:t>3365494343</w:t>
            </w:r>
          </w:p>
        </w:tc>
      </w:tr>
      <w:tr w:rsidR="00E35010" w:rsidRPr="00162614" w14:paraId="1ED0CEE8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15FA7CC6" w14:textId="77777777" w:rsidR="008D4A99" w:rsidRPr="000F3FE2" w:rsidRDefault="008D4A99" w:rsidP="008D4A99"/>
        </w:tc>
        <w:tc>
          <w:tcPr>
            <w:tcW w:w="629" w:type="dxa"/>
            <w:vMerge/>
          </w:tcPr>
          <w:p w14:paraId="45916C4E" w14:textId="77777777" w:rsidR="008D4A99" w:rsidRDefault="008D4A99"/>
        </w:tc>
        <w:tc>
          <w:tcPr>
            <w:tcW w:w="719" w:type="dxa"/>
            <w:vMerge/>
            <w:vAlign w:val="center"/>
          </w:tcPr>
          <w:p w14:paraId="76F4C4E6" w14:textId="77777777" w:rsidR="008D4A99" w:rsidRDefault="008D4A99"/>
        </w:tc>
        <w:tc>
          <w:tcPr>
            <w:tcW w:w="365" w:type="dxa"/>
            <w:vAlign w:val="center"/>
          </w:tcPr>
          <w:p w14:paraId="2732A038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384A6924" wp14:editId="19B06C29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C395723" w14:textId="31C469F8" w:rsidR="008D4A99" w:rsidRPr="00611468" w:rsidRDefault="00611468" w:rsidP="00025D23">
            <w:pPr>
              <w:pStyle w:val="Contact1"/>
              <w:rPr>
                <w:sz w:val="24"/>
                <w:szCs w:val="24"/>
              </w:rPr>
            </w:pPr>
            <w:r w:rsidRPr="00611468">
              <w:rPr>
                <w:sz w:val="24"/>
                <w:szCs w:val="24"/>
              </w:rPr>
              <w:t>https://www.linkedin.com/in/brandon-k-harris/</w:t>
            </w:r>
          </w:p>
        </w:tc>
      </w:tr>
      <w:tr w:rsidR="00E35010" w:rsidRPr="00162614" w14:paraId="2D73E97E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4B9E510E" w14:textId="77777777" w:rsidR="008D4A99" w:rsidRPr="000F3FE2" w:rsidRDefault="008D4A99" w:rsidP="008D4A99"/>
        </w:tc>
        <w:tc>
          <w:tcPr>
            <w:tcW w:w="629" w:type="dxa"/>
            <w:vMerge/>
          </w:tcPr>
          <w:p w14:paraId="13985776" w14:textId="77777777" w:rsidR="008D4A99" w:rsidRDefault="008D4A99"/>
        </w:tc>
        <w:tc>
          <w:tcPr>
            <w:tcW w:w="719" w:type="dxa"/>
            <w:vMerge/>
            <w:vAlign w:val="center"/>
          </w:tcPr>
          <w:p w14:paraId="56600762" w14:textId="77777777" w:rsidR="008D4A99" w:rsidRDefault="008D4A99"/>
        </w:tc>
        <w:tc>
          <w:tcPr>
            <w:tcW w:w="365" w:type="dxa"/>
            <w:vAlign w:val="center"/>
          </w:tcPr>
          <w:p w14:paraId="3D081950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203231D2" wp14:editId="40ADFF5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7ABFDC50" w14:textId="3B6EB975" w:rsidR="008D4A99" w:rsidRPr="00611468" w:rsidRDefault="00611468" w:rsidP="00025D23">
            <w:pPr>
              <w:pStyle w:val="Contact2"/>
              <w:rPr>
                <w:sz w:val="24"/>
                <w:szCs w:val="24"/>
              </w:rPr>
            </w:pPr>
            <w:r w:rsidRPr="00611468">
              <w:rPr>
                <w:sz w:val="24"/>
                <w:szCs w:val="24"/>
              </w:rPr>
              <w:t>Harriskbrandon89@gmail.com</w:t>
            </w:r>
          </w:p>
        </w:tc>
      </w:tr>
      <w:tr w:rsidR="00E35010" w:rsidRPr="00162614" w14:paraId="2C0AD62A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52D14723" w14:textId="77777777" w:rsidR="008D4A99" w:rsidRPr="000F3FE2" w:rsidRDefault="008D4A99" w:rsidP="008D4A99"/>
        </w:tc>
        <w:tc>
          <w:tcPr>
            <w:tcW w:w="629" w:type="dxa"/>
            <w:vMerge/>
          </w:tcPr>
          <w:p w14:paraId="41A2E4AE" w14:textId="77777777" w:rsidR="008D4A99" w:rsidRDefault="008D4A99"/>
        </w:tc>
        <w:tc>
          <w:tcPr>
            <w:tcW w:w="719" w:type="dxa"/>
            <w:vMerge/>
            <w:vAlign w:val="center"/>
          </w:tcPr>
          <w:p w14:paraId="212BAE52" w14:textId="77777777" w:rsidR="008D4A99" w:rsidRDefault="008D4A99"/>
        </w:tc>
        <w:tc>
          <w:tcPr>
            <w:tcW w:w="365" w:type="dxa"/>
            <w:vAlign w:val="center"/>
          </w:tcPr>
          <w:p w14:paraId="23CB41BA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6E2A3D7E" wp14:editId="6585F924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47A5506A" w14:textId="15A37B2F" w:rsidR="008D4A99" w:rsidRPr="00611468" w:rsidRDefault="00611468" w:rsidP="00025D23">
            <w:pPr>
              <w:pStyle w:val="Contact2"/>
              <w:rPr>
                <w:sz w:val="24"/>
                <w:szCs w:val="24"/>
              </w:rPr>
            </w:pPr>
            <w:r w:rsidRPr="00611468">
              <w:rPr>
                <w:sz w:val="24"/>
                <w:szCs w:val="24"/>
              </w:rPr>
              <w:t>https://harrisb8.github.io/portfolio-website/</w:t>
            </w:r>
          </w:p>
        </w:tc>
      </w:tr>
      <w:tr w:rsidR="00025D23" w14:paraId="1B3EBC4C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36C6D310" w14:textId="77777777" w:rsidR="00CB1D3C" w:rsidRDefault="00D81E52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0FC17DF6B9B467D814E35F91F143438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629" w:type="dxa"/>
          </w:tcPr>
          <w:p w14:paraId="049BE36F" w14:textId="77777777" w:rsidR="00CB1D3C" w:rsidRDefault="00CB1D3C"/>
        </w:tc>
        <w:tc>
          <w:tcPr>
            <w:tcW w:w="719" w:type="dxa"/>
          </w:tcPr>
          <w:p w14:paraId="6B70CBE6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614B27B2" w14:textId="7198FD8F" w:rsidR="00CB1D3C" w:rsidRPr="00C45D7E" w:rsidRDefault="001658EB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 xml:space="preserve">                  </w:t>
            </w:r>
            <w:sdt>
              <w:sdtPr>
                <w:id w:val="501783295"/>
                <w:placeholder>
                  <w:docPart w:val="2F6F6BC612CD4DF6AD14D29CFF76AA1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01CDAC13" w14:textId="77777777" w:rsidTr="007E5AAA">
        <w:trPr>
          <w:trHeight w:val="2608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50CA60E9" w14:textId="0A3C6BB6" w:rsidR="00CB1D3C" w:rsidRPr="00162614" w:rsidRDefault="001658EB" w:rsidP="00373FC8">
            <w:pPr>
              <w:pStyle w:val="Heading2"/>
              <w:outlineLvl w:val="1"/>
            </w:pPr>
            <w:r>
              <w:t>Guilford County School</w:t>
            </w:r>
          </w:p>
          <w:p w14:paraId="32E4A55A" w14:textId="20579AC5" w:rsidR="001658EB" w:rsidRDefault="001658EB" w:rsidP="001658EB">
            <w:pPr>
              <w:pStyle w:val="Date"/>
            </w:pPr>
            <w:r>
              <w:t>October 2012- Present</w:t>
            </w:r>
          </w:p>
          <w:p w14:paraId="5BD93A2D" w14:textId="63C4ADD3" w:rsidR="001658EB" w:rsidRDefault="001658EB" w:rsidP="001658EB">
            <w:r>
              <w:t xml:space="preserve">Quickly </w:t>
            </w:r>
            <w:r w:rsidR="00EE63D4">
              <w:t>learned new skills and applied them to daily tasks, improving efficiency and productivity</w:t>
            </w:r>
          </w:p>
          <w:p w14:paraId="2CFD5445" w14:textId="77777777" w:rsidR="00DA733E" w:rsidRDefault="00DA733E" w:rsidP="001658EB"/>
          <w:p w14:paraId="0B4D613B" w14:textId="0F1ED5D0" w:rsidR="00EE63D4" w:rsidRDefault="00DA733E" w:rsidP="001658EB">
            <w:r>
              <w:t>Developed, planned, and modify curriculum to help students access general curriculum</w:t>
            </w:r>
          </w:p>
          <w:p w14:paraId="07CAEE26" w14:textId="0D96AE64" w:rsidR="00DA733E" w:rsidRDefault="00DA733E" w:rsidP="001658EB"/>
          <w:p w14:paraId="68ACE534" w14:textId="07C18C04" w:rsidR="00DA733E" w:rsidRPr="001658EB" w:rsidRDefault="00DA733E" w:rsidP="001658EB">
            <w:r>
              <w:t xml:space="preserve">Coordinate and execute IEPs with a team </w:t>
            </w:r>
          </w:p>
          <w:p w14:paraId="0D539852" w14:textId="198BA820" w:rsidR="00CB1D3C" w:rsidRPr="00162614" w:rsidRDefault="00CB1D3C" w:rsidP="00D8505D"/>
        </w:tc>
        <w:tc>
          <w:tcPr>
            <w:tcW w:w="629" w:type="dxa"/>
          </w:tcPr>
          <w:p w14:paraId="5B074526" w14:textId="77777777" w:rsidR="00CB1D3C" w:rsidRDefault="00CB1D3C"/>
        </w:tc>
        <w:tc>
          <w:tcPr>
            <w:tcW w:w="719" w:type="dxa"/>
          </w:tcPr>
          <w:p w14:paraId="40F4A7F5" w14:textId="77777777" w:rsidR="00CB1D3C" w:rsidRDefault="00CB1D3C"/>
        </w:tc>
        <w:tc>
          <w:tcPr>
            <w:tcW w:w="3573" w:type="dxa"/>
            <w:gridSpan w:val="2"/>
            <w:vMerge w:val="restart"/>
            <w:vAlign w:val="center"/>
          </w:tcPr>
          <w:p w14:paraId="20E5198F" w14:textId="77777777" w:rsidR="00CB1D3C" w:rsidRPr="00896585" w:rsidRDefault="00896585" w:rsidP="00896585">
            <w:pPr>
              <w:pStyle w:val="ListBullet"/>
            </w:pPr>
            <w:r>
              <w:rPr>
                <w:rFonts w:ascii="Calibri" w:hAnsi="Calibri" w:cs="Calibri"/>
                <w:color w:val="595959"/>
                <w:sz w:val="22"/>
                <w:szCs w:val="22"/>
              </w:rPr>
              <w:t>HTML &amp; CSS, Web Accessibility, CSS Grid, Flexbox, animations, transitions, Responsive web design, Git &amp; version control, web hosting, Cross-browser testing &amp; debugging</w:t>
            </w:r>
          </w:p>
          <w:p w14:paraId="0CA3C51D" w14:textId="3F5DCF27" w:rsidR="00896585" w:rsidRPr="00373FC8" w:rsidRDefault="00896585" w:rsidP="00896585">
            <w:pPr>
              <w:pStyle w:val="ListBulle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JavaScript, Server-Side Programming and Node, Client-Side programming and React, Testing (development process), React Native, Collaboration/Documentation</w:t>
            </w:r>
          </w:p>
        </w:tc>
      </w:tr>
      <w:tr w:rsidR="00373FC8" w:rsidRPr="00162614" w14:paraId="4FFF88E2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621B9D15" w14:textId="46F78624" w:rsidR="001658EB" w:rsidRDefault="001658EB" w:rsidP="002211EF">
            <w:pPr>
              <w:pStyle w:val="Heading2"/>
              <w:outlineLvl w:val="1"/>
            </w:pPr>
            <w:r>
              <w:t>Projects</w:t>
            </w:r>
          </w:p>
          <w:p w14:paraId="1A1BF760" w14:textId="1EB10BC3" w:rsidR="002211EF" w:rsidRDefault="00D81E52" w:rsidP="001658EB">
            <w:hyperlink r:id="rId18" w:history="1">
              <w:r w:rsidR="002211EF" w:rsidRPr="00CC09ED">
                <w:rPr>
                  <w:rStyle w:val="Hyperlink"/>
                </w:rPr>
                <w:t>https://harrisb8.github.io/Simple-js-app/</w:t>
              </w:r>
            </w:hyperlink>
          </w:p>
          <w:p w14:paraId="681365B1" w14:textId="27EE1AB6" w:rsidR="002211EF" w:rsidRPr="001658EB" w:rsidRDefault="002211EF" w:rsidP="001658EB">
            <w:r>
              <w:t xml:space="preserve">Using Html, CSS and </w:t>
            </w:r>
            <w:r w:rsidR="007A4F2B">
              <w:t>JavaScript</w:t>
            </w:r>
            <w:r>
              <w:t xml:space="preserve"> to build a </w:t>
            </w:r>
            <w:r w:rsidR="007A4F2B">
              <w:t>Pokémon</w:t>
            </w:r>
            <w:r>
              <w:t xml:space="preserve"> Index. This index allows the user to search for a </w:t>
            </w:r>
            <w:r w:rsidR="007A4F2B">
              <w:t>Pokémon</w:t>
            </w:r>
            <w:r>
              <w:t xml:space="preserve"> and be provided with an image and details. </w:t>
            </w:r>
          </w:p>
          <w:p w14:paraId="74F9449C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29" w:type="dxa"/>
          </w:tcPr>
          <w:p w14:paraId="19CA096A" w14:textId="77777777" w:rsidR="00CB1D3C" w:rsidRDefault="00CB1D3C"/>
        </w:tc>
        <w:tc>
          <w:tcPr>
            <w:tcW w:w="719" w:type="dxa"/>
            <w:vMerge w:val="restart"/>
          </w:tcPr>
          <w:p w14:paraId="76D7DAFB" w14:textId="77777777" w:rsidR="00CB1D3C" w:rsidRDefault="00CB1D3C"/>
        </w:tc>
        <w:tc>
          <w:tcPr>
            <w:tcW w:w="3573" w:type="dxa"/>
            <w:gridSpan w:val="2"/>
            <w:vMerge/>
            <w:vAlign w:val="center"/>
          </w:tcPr>
          <w:p w14:paraId="51F8C738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21056DE5" w14:textId="77777777" w:rsidTr="007E5AAA">
        <w:trPr>
          <w:trHeight w:val="850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19332244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59B64E36" w14:textId="77777777" w:rsidR="00CB1D3C" w:rsidRDefault="00CB1D3C"/>
        </w:tc>
        <w:tc>
          <w:tcPr>
            <w:tcW w:w="719" w:type="dxa"/>
            <w:vMerge/>
          </w:tcPr>
          <w:p w14:paraId="41E360B5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4B01D998" w14:textId="5E5F0008" w:rsidR="00CB1D3C" w:rsidRPr="00C45D7E" w:rsidRDefault="001658EB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r>
              <w:rPr>
                <w:sz w:val="28"/>
                <w:szCs w:val="24"/>
              </w:rPr>
              <w:t xml:space="preserve">                </w:t>
            </w:r>
            <w:r w:rsidR="00D81E52">
              <w:rPr>
                <w:sz w:val="28"/>
                <w:szCs w:val="24"/>
              </w:rPr>
              <w:t xml:space="preserve">  </w:t>
            </w: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FE797E0FEF5B47A08F8B26599C9C3E64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3C30D22E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68559D37" w14:textId="44B07E5F" w:rsidR="00CB1D3C" w:rsidRPr="00162614" w:rsidRDefault="00D81E52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iCs w:val="0"/>
                <w:color w:val="434343" w:themeColor="accent3"/>
              </w:rPr>
              <w:t>M</w:t>
            </w:r>
            <w:r w:rsidR="00DC750E">
              <w:rPr>
                <w:rStyle w:val="Heading4Char"/>
                <w:iCs w:val="0"/>
                <w:color w:val="434343" w:themeColor="accent3"/>
              </w:rPr>
              <w:t>ovie website</w:t>
            </w:r>
          </w:p>
          <w:p w14:paraId="377D3B92" w14:textId="5EA68FD1" w:rsidR="00C45D7E" w:rsidRPr="00162614" w:rsidRDefault="00DC750E" w:rsidP="00C45D7E">
            <w:pPr>
              <w:pStyle w:val="Date"/>
            </w:pPr>
            <w:r w:rsidRPr="00DC750E">
              <w:t>https://shimmering-profiterole-05f0c8.netlify.app/welcome</w:t>
            </w:r>
          </w:p>
          <w:p w14:paraId="5A631BCA" w14:textId="6B8DEF00" w:rsidR="00CB1D3C" w:rsidRPr="00BB3142" w:rsidRDefault="00DC750E" w:rsidP="00C45D7E">
            <w:r>
              <w:t>This website is created using angular to display a list of movies, directors, and genre.</w:t>
            </w:r>
            <w:r w:rsidR="00C4342A">
              <w:t xml:space="preserve"> </w:t>
            </w:r>
          </w:p>
        </w:tc>
        <w:tc>
          <w:tcPr>
            <w:tcW w:w="629" w:type="dxa"/>
          </w:tcPr>
          <w:p w14:paraId="272E06BA" w14:textId="77777777" w:rsidR="00CB1D3C" w:rsidRDefault="00CB1D3C" w:rsidP="00443C70">
            <w:pPr>
              <w:spacing w:before="40"/>
            </w:pPr>
          </w:p>
        </w:tc>
        <w:tc>
          <w:tcPr>
            <w:tcW w:w="719" w:type="dxa"/>
            <w:vMerge w:val="restart"/>
          </w:tcPr>
          <w:p w14:paraId="2BC4C817" w14:textId="77777777" w:rsidR="00CB1D3C" w:rsidRDefault="00CB1D3C" w:rsidP="00443C70">
            <w:pPr>
              <w:spacing w:before="40"/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73CEEE0" w14:textId="325DDD2D" w:rsidR="00CB1D3C" w:rsidRPr="00162614" w:rsidRDefault="00896585" w:rsidP="00F50BC6">
            <w:pPr>
              <w:pStyle w:val="Heading2"/>
              <w:outlineLvl w:val="1"/>
            </w:pPr>
            <w:r>
              <w:t>University of North Carolina Greensboro</w:t>
            </w:r>
          </w:p>
          <w:p w14:paraId="37A4DD05" w14:textId="6C9D6330" w:rsidR="00C45D7E" w:rsidRPr="00162614" w:rsidRDefault="00896585" w:rsidP="00F50BC6">
            <w:pPr>
              <w:pStyle w:val="Date"/>
            </w:pPr>
            <w:r>
              <w:t>May 2012</w:t>
            </w:r>
          </w:p>
          <w:p w14:paraId="4ABFD3E5" w14:textId="7421D6EB" w:rsidR="00CB1D3C" w:rsidRPr="008A65BA" w:rsidRDefault="00896585" w:rsidP="00F50BC6">
            <w:r>
              <w:t>Bachelor Degree in Art</w:t>
            </w:r>
          </w:p>
        </w:tc>
      </w:tr>
      <w:tr w:rsidR="00373FC8" w:rsidRPr="00162614" w14:paraId="3CE139E9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37FC0E52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5BBE30EF" w14:textId="77777777" w:rsidR="00CB1D3C" w:rsidRDefault="00CB1D3C"/>
        </w:tc>
        <w:tc>
          <w:tcPr>
            <w:tcW w:w="719" w:type="dxa"/>
            <w:vMerge/>
          </w:tcPr>
          <w:p w14:paraId="2A68362A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7AF2ADF7" w14:textId="32AA1A09" w:rsidR="00C45D7E" w:rsidRPr="00162614" w:rsidRDefault="00896585" w:rsidP="00F50BC6">
            <w:pPr>
              <w:pStyle w:val="Heading2"/>
              <w:outlineLvl w:val="1"/>
            </w:pPr>
            <w:r>
              <w:t>Intro to Frontend Development/ Full Stack Immersion</w:t>
            </w:r>
          </w:p>
          <w:p w14:paraId="4B08CC39" w14:textId="7D8DD178" w:rsidR="00C45D7E" w:rsidRPr="00935402" w:rsidRDefault="00896585" w:rsidP="00935402">
            <w:pPr>
              <w:pStyle w:val="Date"/>
              <w:rPr>
                <w:rStyle w:val="DateChar"/>
                <w:caps/>
              </w:rPr>
            </w:pPr>
            <w:r>
              <w:t>May 2021- July 2022</w:t>
            </w:r>
          </w:p>
          <w:p w14:paraId="2B8F8B56" w14:textId="5BC365D0" w:rsidR="00CB1D3C" w:rsidRPr="00162614" w:rsidRDefault="00896585" w:rsidP="00F50BC6">
            <w:r>
              <w:t>with Career Foundry</w:t>
            </w:r>
          </w:p>
        </w:tc>
      </w:tr>
    </w:tbl>
    <w:p w14:paraId="2777670E" w14:textId="77777777" w:rsidR="00535F87" w:rsidRPr="00BA3E51" w:rsidRDefault="00535F87" w:rsidP="001C6718"/>
    <w:sectPr w:rsidR="00535F87" w:rsidRPr="00BA3E51" w:rsidSect="00F50BC6">
      <w:headerReference w:type="default" r:id="rId19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5A15" w14:textId="77777777" w:rsidR="00611468" w:rsidRDefault="00611468" w:rsidP="00BA3E51">
      <w:pPr>
        <w:spacing w:line="240" w:lineRule="auto"/>
      </w:pPr>
      <w:r>
        <w:separator/>
      </w:r>
    </w:p>
  </w:endnote>
  <w:endnote w:type="continuationSeparator" w:id="0">
    <w:p w14:paraId="44D4365F" w14:textId="77777777" w:rsidR="00611468" w:rsidRDefault="0061146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C958" w14:textId="77777777" w:rsidR="00611468" w:rsidRDefault="00611468" w:rsidP="00BA3E51">
      <w:pPr>
        <w:spacing w:line="240" w:lineRule="auto"/>
      </w:pPr>
      <w:r>
        <w:separator/>
      </w:r>
    </w:p>
  </w:footnote>
  <w:footnote w:type="continuationSeparator" w:id="0">
    <w:p w14:paraId="2BC09C1E" w14:textId="77777777" w:rsidR="00611468" w:rsidRDefault="0061146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ED65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A7DEE0D" wp14:editId="7C2264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00B2E8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E84E4C1" wp14:editId="5B4891DC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C0093E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A108549" wp14:editId="36D5E543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0167CD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46C90778" wp14:editId="29304F0D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BA09DD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3D557200" wp14:editId="12034065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42F11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21CA26BA" wp14:editId="633C84B6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B85A2B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3BC1D79" wp14:editId="02C37F41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7D5A27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20F5A15B" wp14:editId="0A3BD12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1740AF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B43A8"/>
    <w:multiLevelType w:val="multilevel"/>
    <w:tmpl w:val="A46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94A98"/>
    <w:multiLevelType w:val="multilevel"/>
    <w:tmpl w:val="0DFA88B4"/>
    <w:numStyleLink w:val="BullettedList"/>
  </w:abstractNum>
  <w:num w:numId="1" w16cid:durableId="1734230902">
    <w:abstractNumId w:val="7"/>
  </w:num>
  <w:num w:numId="2" w16cid:durableId="1139374867">
    <w:abstractNumId w:val="4"/>
  </w:num>
  <w:num w:numId="3" w16cid:durableId="835263439">
    <w:abstractNumId w:val="5"/>
  </w:num>
  <w:num w:numId="4" w16cid:durableId="1789398714">
    <w:abstractNumId w:val="3"/>
  </w:num>
  <w:num w:numId="5" w16cid:durableId="501820626">
    <w:abstractNumId w:val="2"/>
  </w:num>
  <w:num w:numId="6" w16cid:durableId="651182703">
    <w:abstractNumId w:val="1"/>
  </w:num>
  <w:num w:numId="7" w16cid:durableId="397753744">
    <w:abstractNumId w:val="0"/>
  </w:num>
  <w:num w:numId="8" w16cid:durableId="1612400590">
    <w:abstractNumId w:val="8"/>
  </w:num>
  <w:num w:numId="9" w16cid:durableId="1619291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68"/>
    <w:rsid w:val="00025D23"/>
    <w:rsid w:val="000407F5"/>
    <w:rsid w:val="00041F8A"/>
    <w:rsid w:val="00045F2E"/>
    <w:rsid w:val="00055BBC"/>
    <w:rsid w:val="00073BF3"/>
    <w:rsid w:val="00081B51"/>
    <w:rsid w:val="000B561D"/>
    <w:rsid w:val="000D3891"/>
    <w:rsid w:val="000F3FE2"/>
    <w:rsid w:val="00140582"/>
    <w:rsid w:val="00162614"/>
    <w:rsid w:val="001658EB"/>
    <w:rsid w:val="00177BCB"/>
    <w:rsid w:val="001A313A"/>
    <w:rsid w:val="001C6718"/>
    <w:rsid w:val="00200FC4"/>
    <w:rsid w:val="00217454"/>
    <w:rsid w:val="002211EF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A2841"/>
    <w:rsid w:val="004B419A"/>
    <w:rsid w:val="004E6AB2"/>
    <w:rsid w:val="00535F87"/>
    <w:rsid w:val="00564622"/>
    <w:rsid w:val="005B3227"/>
    <w:rsid w:val="005E0657"/>
    <w:rsid w:val="00611468"/>
    <w:rsid w:val="006755BF"/>
    <w:rsid w:val="006C0673"/>
    <w:rsid w:val="006C75D7"/>
    <w:rsid w:val="00747832"/>
    <w:rsid w:val="007A4F2B"/>
    <w:rsid w:val="007E5AAA"/>
    <w:rsid w:val="007E6083"/>
    <w:rsid w:val="0081316C"/>
    <w:rsid w:val="00855181"/>
    <w:rsid w:val="008643BF"/>
    <w:rsid w:val="00893796"/>
    <w:rsid w:val="00896585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A085B"/>
    <w:rsid w:val="00AB7FE5"/>
    <w:rsid w:val="00AC1E5A"/>
    <w:rsid w:val="00B87E22"/>
    <w:rsid w:val="00BA2D2C"/>
    <w:rsid w:val="00BA3060"/>
    <w:rsid w:val="00BA3E51"/>
    <w:rsid w:val="00BB3142"/>
    <w:rsid w:val="00C155FC"/>
    <w:rsid w:val="00C4342A"/>
    <w:rsid w:val="00C45D7E"/>
    <w:rsid w:val="00CB1D3C"/>
    <w:rsid w:val="00D666BB"/>
    <w:rsid w:val="00D81E52"/>
    <w:rsid w:val="00D8505D"/>
    <w:rsid w:val="00DA733E"/>
    <w:rsid w:val="00DC750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E63D4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0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6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yperlink" Target="https://harrisb8.github.io/Simple-js-app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\Downloads\tf000874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122DDEC26B44EF93211CD1E2211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50556-B7BE-49FE-9E35-68FFB52A7A3E}"/>
      </w:docPartPr>
      <w:docPartBody>
        <w:p w:rsidR="00FA306A" w:rsidRDefault="00FA306A">
          <w:pPr>
            <w:pStyle w:val="97122DDEC26B44EF93211CD1E22111BB"/>
          </w:pPr>
          <w:r w:rsidRPr="00162614">
            <w:rPr>
              <w:rStyle w:val="Heading3Char"/>
            </w:rPr>
            <w:t>Developer</w:t>
          </w:r>
        </w:p>
      </w:docPartBody>
    </w:docPart>
    <w:docPart>
      <w:docPartPr>
        <w:name w:val="008EC6660AC345C19FA816B00D21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F19F9-FEF6-45C3-9580-89DD22DB0C54}"/>
      </w:docPartPr>
      <w:docPartBody>
        <w:p w:rsidR="00FA306A" w:rsidRDefault="00FA306A">
          <w:pPr>
            <w:pStyle w:val="008EC6660AC345C19FA816B00D21F7E5"/>
          </w:pPr>
          <w:r w:rsidRPr="00C45D7E">
            <w:t>PROFILE</w:t>
          </w:r>
        </w:p>
      </w:docPartBody>
    </w:docPart>
    <w:docPart>
      <w:docPartPr>
        <w:name w:val="7B51DBEC2BE5414A83B5B60ED498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8932C-C94F-4441-A1F2-6C54C4EE1052}"/>
      </w:docPartPr>
      <w:docPartBody>
        <w:p w:rsidR="00FA306A" w:rsidRDefault="00FA306A">
          <w:pPr>
            <w:pStyle w:val="7B51DBEC2BE5414A83B5B60ED4987E3D"/>
          </w:pPr>
          <w:r w:rsidRPr="00162614">
            <w:t>CONTACT</w:t>
          </w:r>
        </w:p>
      </w:docPartBody>
    </w:docPart>
    <w:docPart>
      <w:docPartPr>
        <w:name w:val="A0FC17DF6B9B467D814E35F91F14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8192D-2D29-4284-BC69-5D9AA5B3DD40}"/>
      </w:docPartPr>
      <w:docPartBody>
        <w:p w:rsidR="00FA306A" w:rsidRDefault="00FA306A">
          <w:pPr>
            <w:pStyle w:val="A0FC17DF6B9B467D814E35F91F143438"/>
          </w:pPr>
          <w:r>
            <w:t>EXPERIENCE</w:t>
          </w:r>
        </w:p>
      </w:docPartBody>
    </w:docPart>
    <w:docPart>
      <w:docPartPr>
        <w:name w:val="2F6F6BC612CD4DF6AD14D29CFF76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EDE2D-C7F1-4DD2-8E69-D04663A39629}"/>
      </w:docPartPr>
      <w:docPartBody>
        <w:p w:rsidR="00FA306A" w:rsidRDefault="00FA306A">
          <w:pPr>
            <w:pStyle w:val="2F6F6BC612CD4DF6AD14D29CFF76AA1C"/>
          </w:pPr>
          <w:r w:rsidRPr="00162614">
            <w:t>SKILLS</w:t>
          </w:r>
        </w:p>
      </w:docPartBody>
    </w:docPart>
    <w:docPart>
      <w:docPartPr>
        <w:name w:val="FE797E0FEF5B47A08F8B26599C9C3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36911-7C58-434C-A842-7348A1CACAB5}"/>
      </w:docPartPr>
      <w:docPartBody>
        <w:p w:rsidR="00FA306A" w:rsidRDefault="00FA306A">
          <w:pPr>
            <w:pStyle w:val="FE797E0FEF5B47A08F8B26599C9C3E64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448351191">
    <w:abstractNumId w:val="0"/>
  </w:num>
  <w:num w:numId="2" w16cid:durableId="11694657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A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97122DDEC26B44EF93211CD1E22111BB">
    <w:name w:val="97122DDEC26B44EF93211CD1E22111BB"/>
  </w:style>
  <w:style w:type="paragraph" w:customStyle="1" w:styleId="008EC6660AC345C19FA816B00D21F7E5">
    <w:name w:val="008EC6660AC345C19FA816B00D21F7E5"/>
  </w:style>
  <w:style w:type="paragraph" w:customStyle="1" w:styleId="7B51DBEC2BE5414A83B5B60ED4987E3D">
    <w:name w:val="7B51DBEC2BE5414A83B5B60ED4987E3D"/>
  </w:style>
  <w:style w:type="paragraph" w:customStyle="1" w:styleId="A0FC17DF6B9B467D814E35F91F143438">
    <w:name w:val="A0FC17DF6B9B467D814E35F91F143438"/>
  </w:style>
  <w:style w:type="paragraph" w:customStyle="1" w:styleId="2F6F6BC612CD4DF6AD14D29CFF76AA1C">
    <w:name w:val="2F6F6BC612CD4DF6AD14D29CFF76AA1C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FE797E0FEF5B47A08F8B26599C9C3E64">
    <w:name w:val="FE797E0FEF5B47A08F8B26599C9C3E64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tf00087480_win32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2022-06-16T21:48:00Z</dcterms:created>
  <dcterms:modified xsi:type="dcterms:W3CDTF">2022-06-16T22:32:00Z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